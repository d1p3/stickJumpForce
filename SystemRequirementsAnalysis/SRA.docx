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70111444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C696258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EC539" w14:textId="77777777" w:rsidR="00797251" w:rsidRDefault="00797251">
            <w:pPr>
              <w:pStyle w:val="Department"/>
            </w:pPr>
          </w:p>
        </w:tc>
      </w:tr>
      <w:tr w:rsidR="00797251" w14:paraId="6F3D243A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35895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A2AE9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74FE7C6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7A3C16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03E66E8" w14:textId="7380AA2D"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proofErr w:type="spellStart"/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proofErr w:type="spellEnd"/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3473061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1F6E550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57C82652" w14:textId="7A667576"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6146431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BBD3BDB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65AE0D6F" w14:textId="77777777"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14:paraId="45255B23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5F8905E0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6B33C84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3AC5F614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526169F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613EA17C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0D6F9583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E238C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269A3D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F7CA9C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924A234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14:paraId="0CC7765E" w14:textId="77777777" w:rsidR="00797251" w:rsidRDefault="00797251">
      <w:pPr>
        <w:pStyle w:val="Names"/>
      </w:pPr>
    </w:p>
    <w:p w14:paraId="5B14BB54" w14:textId="77777777" w:rsidR="00797251" w:rsidRDefault="00797251">
      <w:pPr>
        <w:pStyle w:val="Names"/>
      </w:pPr>
    </w:p>
    <w:p w14:paraId="456374C9" w14:textId="77777777" w:rsidR="00797251" w:rsidRDefault="00797251">
      <w:pPr>
        <w:pStyle w:val="Names"/>
      </w:pPr>
      <w:bookmarkStart w:id="5" w:name="_GoBack"/>
      <w:bookmarkEnd w:id="5"/>
    </w:p>
    <w:p w14:paraId="138412BF" w14:textId="77777777" w:rsidR="00797251" w:rsidRDefault="00797251">
      <w:pPr>
        <w:pStyle w:val="Names"/>
      </w:pPr>
    </w:p>
    <w:p w14:paraId="4CCFE70D" w14:textId="77777777" w:rsidR="00797251" w:rsidRDefault="00797251">
      <w:pPr>
        <w:pStyle w:val="Names"/>
      </w:pPr>
    </w:p>
    <w:p w14:paraId="5EDFCA5E" w14:textId="77777777" w:rsidR="00797251" w:rsidRDefault="00797251">
      <w:pPr>
        <w:pStyle w:val="Names"/>
      </w:pPr>
    </w:p>
    <w:p w14:paraId="4A636086" w14:textId="77777777" w:rsidR="00797251" w:rsidRDefault="00797251">
      <w:pPr>
        <w:pStyle w:val="Names"/>
      </w:pPr>
    </w:p>
    <w:p w14:paraId="617ACF7E" w14:textId="77777777" w:rsidR="00797251" w:rsidRDefault="00797251">
      <w:pPr>
        <w:pStyle w:val="Names"/>
      </w:pPr>
    </w:p>
    <w:p w14:paraId="3F76F44F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18744E1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4D6A3ED5" w14:textId="77777777"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14:paraId="7FF95C13" w14:textId="77777777" w:rsidR="00797251" w:rsidRDefault="00797251">
      <w:pPr>
        <w:pStyle w:val="ContributorList"/>
      </w:pPr>
    </w:p>
    <w:p w14:paraId="1C4E37EB" w14:textId="77777777" w:rsidR="00EA279C" w:rsidRDefault="00EA279C" w:rsidP="00EA279C">
      <w:pPr>
        <w:pStyle w:val="RevisionHistory"/>
      </w:pPr>
    </w:p>
    <w:p w14:paraId="7FC40550" w14:textId="77777777" w:rsidR="00EA279C" w:rsidRPr="00EA279C" w:rsidRDefault="00EA279C" w:rsidP="00EA279C">
      <w:pPr>
        <w:pStyle w:val="RevisionHistory"/>
      </w:pPr>
    </w:p>
    <w:p w14:paraId="1E0CD130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339298DF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CC1F37B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7A695BD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CCB6EC4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23653FC1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4B8DFA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0E5018D0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FF6FF7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1F1C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60D8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1D190E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29571F14" w14:textId="77777777" w:rsidR="00797251" w:rsidRDefault="00797251">
            <w:pPr>
              <w:pStyle w:val="Tabletext"/>
            </w:pPr>
          </w:p>
        </w:tc>
      </w:tr>
      <w:tr w:rsidR="00797251" w14:paraId="1EF1B01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D48F2C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59E2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1735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451982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5F04E1D" w14:textId="77777777" w:rsidR="00797251" w:rsidRDefault="00797251">
            <w:pPr>
              <w:pStyle w:val="Tabletext"/>
            </w:pPr>
          </w:p>
        </w:tc>
      </w:tr>
      <w:tr w:rsidR="00797251" w14:paraId="3025A7ED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D2677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98157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3C5D8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E99DC7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57569882" w14:textId="77777777" w:rsidR="00797251" w:rsidRDefault="00797251">
            <w:pPr>
              <w:pStyle w:val="Tabletext"/>
            </w:pPr>
          </w:p>
        </w:tc>
      </w:tr>
      <w:tr w:rsidR="00797251" w14:paraId="66109B74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A80185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4F1DA9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531CE24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62BDE436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29E8E11B" w14:textId="77777777" w:rsidR="00797251" w:rsidRDefault="00797251">
            <w:pPr>
              <w:pStyle w:val="Tabletext"/>
            </w:pPr>
          </w:p>
        </w:tc>
      </w:tr>
    </w:tbl>
    <w:p w14:paraId="26289865" w14:textId="77777777" w:rsidR="00797251" w:rsidRDefault="00797251">
      <w:pPr>
        <w:pStyle w:val="BodyText2"/>
      </w:pPr>
    </w:p>
    <w:p w14:paraId="7E6B19B4" w14:textId="77777777" w:rsidR="00797251" w:rsidRDefault="00797251">
      <w:pPr>
        <w:pStyle w:val="BodyText2"/>
      </w:pPr>
    </w:p>
    <w:p w14:paraId="6DC60560" w14:textId="77777777" w:rsidR="00797251" w:rsidRDefault="00797251">
      <w:pPr>
        <w:pStyle w:val="TOCTitle"/>
      </w:pPr>
    </w:p>
    <w:p w14:paraId="60C91ECC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1EAF59BE" w14:textId="77777777" w:rsidR="00D076BE" w:rsidRDefault="0079725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 w:rsidR="00D076BE">
          <w:rPr>
            <w:noProof/>
            <w:webHidden/>
          </w:rPr>
          <w:fldChar w:fldCharType="end"/>
        </w:r>
      </w:hyperlink>
    </w:p>
    <w:p w14:paraId="48129B80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0CE4504D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2DE9426F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D076BE">
          <w:rPr>
            <w:noProof/>
            <w:webHidden/>
          </w:rPr>
          <w:fldChar w:fldCharType="end"/>
        </w:r>
      </w:hyperlink>
    </w:p>
    <w:p w14:paraId="68A67975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 w:rsidR="00D076BE">
          <w:rPr>
            <w:noProof/>
            <w:webHidden/>
          </w:rPr>
          <w:fldChar w:fldCharType="end"/>
        </w:r>
      </w:hyperlink>
    </w:p>
    <w:p w14:paraId="558E753D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534890A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7A2357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77AAB138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A5DB1C5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2779B94B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03C64D37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698CD7B9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5B3CBC82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D076BE">
          <w:rPr>
            <w:noProof/>
            <w:webHidden/>
          </w:rPr>
          <w:fldChar w:fldCharType="end"/>
        </w:r>
      </w:hyperlink>
    </w:p>
    <w:p w14:paraId="44189B12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 w:rsidR="00D076BE">
          <w:rPr>
            <w:noProof/>
            <w:webHidden/>
          </w:rPr>
          <w:fldChar w:fldCharType="end"/>
        </w:r>
      </w:hyperlink>
    </w:p>
    <w:p w14:paraId="7F01E531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06C278F9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6DA798C9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519D36ED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7510F1F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D076BE">
          <w:rPr>
            <w:noProof/>
            <w:webHidden/>
          </w:rPr>
          <w:fldChar w:fldCharType="end"/>
        </w:r>
      </w:hyperlink>
    </w:p>
    <w:p w14:paraId="1BBDD6C1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CE47052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42B5DB32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55A6EC19" w14:textId="77777777" w:rsidR="00D076BE" w:rsidRDefault="009A0B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D076BE">
          <w:rPr>
            <w:noProof/>
            <w:webHidden/>
          </w:rPr>
          <w:fldChar w:fldCharType="end"/>
        </w:r>
      </w:hyperlink>
    </w:p>
    <w:p w14:paraId="7FBC5A3D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 w:rsidR="00D076BE">
          <w:rPr>
            <w:noProof/>
            <w:webHidden/>
          </w:rPr>
          <w:fldChar w:fldCharType="end"/>
        </w:r>
      </w:hyperlink>
    </w:p>
    <w:p w14:paraId="77DECA39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 w:rsidR="00D076BE">
          <w:rPr>
            <w:noProof/>
            <w:webHidden/>
          </w:rPr>
          <w:fldChar w:fldCharType="end"/>
        </w:r>
      </w:hyperlink>
    </w:p>
    <w:p w14:paraId="3900D47C" w14:textId="77777777" w:rsidR="00D076BE" w:rsidRDefault="009A0B5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 w:rsidR="00D076B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 w:rsidR="00D076BE">
          <w:rPr>
            <w:noProof/>
            <w:webHidden/>
          </w:rPr>
        </w:r>
        <w:r w:rsidR="00D076B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 w:rsidR="00D076BE">
          <w:rPr>
            <w:noProof/>
            <w:webHidden/>
          </w:rPr>
          <w:fldChar w:fldCharType="end"/>
        </w:r>
      </w:hyperlink>
    </w:p>
    <w:p w14:paraId="6FE4628D" w14:textId="77777777" w:rsidR="00797251" w:rsidRDefault="00797251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27A59C55" w14:textId="77777777" w:rsidR="00797251" w:rsidRDefault="00797251">
      <w:pPr>
        <w:pStyle w:val="Heading1"/>
      </w:pPr>
      <w:bookmarkStart w:id="6" w:name="_Toc526135386"/>
      <w:r>
        <w:lastRenderedPageBreak/>
        <w:t>1.  Introduction and Project Overview</w:t>
      </w:r>
      <w:bookmarkEnd w:id="6"/>
    </w:p>
    <w:p w14:paraId="176B2BF1" w14:textId="77777777" w:rsidR="00797251" w:rsidRDefault="00797251">
      <w:pPr>
        <w:pStyle w:val="heading1underline"/>
      </w:pPr>
    </w:p>
    <w:p w14:paraId="058185D6" w14:textId="77777777"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14:paraId="54F80894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4A6E0B8D" w14:textId="77777777" w:rsidR="00797251" w:rsidRDefault="00797251">
      <w:pPr>
        <w:pStyle w:val="Heading1"/>
      </w:pPr>
      <w:bookmarkStart w:id="7" w:name="_Toc526135387"/>
      <w:r>
        <w:lastRenderedPageBreak/>
        <w:t>2.  Objectives</w:t>
      </w:r>
      <w:bookmarkEnd w:id="7"/>
    </w:p>
    <w:p w14:paraId="7ABE0EBD" w14:textId="77777777" w:rsidR="00797251" w:rsidRDefault="00797251">
      <w:pPr>
        <w:pStyle w:val="heading1underline"/>
      </w:pPr>
    </w:p>
    <w:p w14:paraId="684865CA" w14:textId="77777777" w:rsidR="00797251" w:rsidRDefault="00797251">
      <w:pPr>
        <w:pStyle w:val="Heading2"/>
      </w:pPr>
      <w:bookmarkStart w:id="8" w:name="_Toc526135388"/>
      <w:r>
        <w:t>2.1 BUSINESS Objectives</w:t>
      </w:r>
      <w:bookmarkEnd w:id="8"/>
    </w:p>
    <w:p w14:paraId="3C75DD69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14:paraId="10BBD59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14:paraId="10FEEB63" w14:textId="77777777"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14:paraId="1E98F867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14:paraId="6D7E4D2C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14:paraId="2163954F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14:paraId="0463C926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14:paraId="03287B4B" w14:textId="77777777"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14:paraId="430EA079" w14:textId="77777777"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14:paraId="232F0C97" w14:textId="77777777"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5F02C409" w14:textId="77777777"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14:paraId="08277C8B" w14:textId="77777777"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DE189D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00727A98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2D5B937" w14:textId="77777777"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14:paraId="1C2F3BF7" w14:textId="77777777" w:rsidR="00124435" w:rsidRDefault="00124435">
      <w:pPr>
        <w:pStyle w:val="List2"/>
      </w:pPr>
    </w:p>
    <w:p w14:paraId="5B1C2E86" w14:textId="77777777" w:rsidR="00124435" w:rsidRDefault="00124435">
      <w:pPr>
        <w:pStyle w:val="List2"/>
      </w:pPr>
    </w:p>
    <w:p w14:paraId="6331A292" w14:textId="77777777" w:rsidR="00797251" w:rsidRDefault="00797251">
      <w:pPr>
        <w:pStyle w:val="Heading2"/>
      </w:pPr>
      <w:bookmarkStart w:id="9" w:name="_Toc526135389"/>
      <w:r>
        <w:t>2.2 SYSTEM Objectives</w:t>
      </w:r>
      <w:bookmarkEnd w:id="9"/>
    </w:p>
    <w:p w14:paraId="0236975B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14:paraId="03592925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0E8C34EE" w14:textId="77777777"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14:paraId="33D759AE" w14:textId="77777777"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679840E3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14:paraId="56FE3066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09398C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695A42A5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46BBA11D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720A1F7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29F23EB3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10" w:name="_Toc526135390"/>
      <w:r>
        <w:lastRenderedPageBreak/>
        <w:t xml:space="preserve">3. Project </w:t>
      </w:r>
      <w:r w:rsidR="00EA279C">
        <w:t>Context Diagram</w:t>
      </w:r>
      <w:bookmarkEnd w:id="10"/>
    </w:p>
    <w:p w14:paraId="4D5C14D2" w14:textId="77777777" w:rsidR="00797251" w:rsidRDefault="00797251">
      <w:pPr>
        <w:pStyle w:val="heading1underline"/>
        <w:numPr>
          <w:ilvl w:val="12"/>
          <w:numId w:val="0"/>
        </w:numPr>
      </w:pPr>
    </w:p>
    <w:p w14:paraId="6097942E" w14:textId="77777777"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14:paraId="321C8506" w14:textId="77777777" w:rsidR="00797251" w:rsidRDefault="00797251">
      <w:pPr>
        <w:pStyle w:val="BodyText2"/>
        <w:numPr>
          <w:ilvl w:val="12"/>
          <w:numId w:val="0"/>
        </w:numPr>
      </w:pPr>
    </w:p>
    <w:p w14:paraId="0B2808A1" w14:textId="77777777" w:rsidR="00797251" w:rsidRDefault="00797251">
      <w:pPr>
        <w:pStyle w:val="BodyText2"/>
        <w:numPr>
          <w:ilvl w:val="12"/>
          <w:numId w:val="0"/>
        </w:numPr>
      </w:pPr>
    </w:p>
    <w:p w14:paraId="19DFCCFA" w14:textId="77777777" w:rsidR="00797251" w:rsidRDefault="00797251">
      <w:pPr>
        <w:pStyle w:val="BodyText2"/>
        <w:numPr>
          <w:ilvl w:val="12"/>
          <w:numId w:val="0"/>
        </w:numPr>
      </w:pPr>
    </w:p>
    <w:p w14:paraId="39C7470C" w14:textId="77777777"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2CFD61FD" w14:textId="77777777" w:rsidR="00797251" w:rsidRDefault="00797251">
      <w:pPr>
        <w:pStyle w:val="Heading1"/>
      </w:pPr>
      <w:bookmarkStart w:id="11" w:name="_Toc526135391"/>
      <w:r>
        <w:lastRenderedPageBreak/>
        <w:t>4.  Systems Requirements</w:t>
      </w:r>
      <w:bookmarkEnd w:id="11"/>
    </w:p>
    <w:p w14:paraId="0FA4FD75" w14:textId="77777777" w:rsidR="00797251" w:rsidRDefault="00797251">
      <w:pPr>
        <w:pStyle w:val="heading1underline"/>
      </w:pPr>
    </w:p>
    <w:p w14:paraId="479C1D1D" w14:textId="77777777"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14:paraId="4B15B06F" w14:textId="77777777" w:rsidR="00EB4534" w:rsidRDefault="00EB4534" w:rsidP="00EB4534">
      <w:pPr>
        <w:pStyle w:val="Heading2"/>
      </w:pPr>
      <w:bookmarkStart w:id="12" w:name="_Toc526135392"/>
      <w:r>
        <w:t>4.1 “Reg</w:t>
      </w:r>
      <w:r w:rsidR="005D0065">
        <w:t>istration</w:t>
      </w:r>
      <w:r>
        <w:t>” Requirements</w:t>
      </w:r>
      <w:bookmarkEnd w:id="12"/>
    </w:p>
    <w:p w14:paraId="1A1E766E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1DB22737" w14:textId="77777777" w:rsidR="00EB4534" w:rsidRDefault="00EB4534" w:rsidP="00154E02">
      <w:pPr>
        <w:pStyle w:val="Heading2"/>
      </w:pPr>
    </w:p>
    <w:p w14:paraId="569726DF" w14:textId="77777777" w:rsidR="00797251" w:rsidRDefault="00797251" w:rsidP="00154E02">
      <w:pPr>
        <w:pStyle w:val="Heading2"/>
      </w:pPr>
      <w:bookmarkStart w:id="13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3"/>
    </w:p>
    <w:p w14:paraId="7FBB1432" w14:textId="77777777"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14:paraId="4702C48A" w14:textId="77777777" w:rsidR="003D2684" w:rsidRDefault="003D2684">
      <w:pPr>
        <w:pStyle w:val="BodyText2"/>
      </w:pPr>
    </w:p>
    <w:p w14:paraId="503ABE12" w14:textId="77777777" w:rsidR="00797251" w:rsidRDefault="00797251" w:rsidP="00154E02">
      <w:pPr>
        <w:pStyle w:val="Heading2"/>
      </w:pPr>
      <w:bookmarkStart w:id="14" w:name="_Toc526135394"/>
      <w:r>
        <w:t>4.3 “</w:t>
      </w:r>
      <w:r w:rsidR="00154E02">
        <w:t>Search</w:t>
      </w:r>
      <w:r>
        <w:t>” Requirements</w:t>
      </w:r>
      <w:bookmarkEnd w:id="14"/>
    </w:p>
    <w:p w14:paraId="789A8D81" w14:textId="77777777"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14:paraId="5C338D51" w14:textId="77777777" w:rsidR="003D2684" w:rsidRDefault="003D2684">
      <w:pPr>
        <w:pStyle w:val="BodyText2"/>
      </w:pPr>
    </w:p>
    <w:p w14:paraId="40C13537" w14:textId="77777777" w:rsidR="00EB4534" w:rsidRDefault="005D0065" w:rsidP="00764DA2">
      <w:pPr>
        <w:pStyle w:val="Heading2"/>
      </w:pPr>
      <w:bookmarkStart w:id="15" w:name="_Toc526135395"/>
      <w:r>
        <w:t>4.4</w:t>
      </w:r>
      <w:r w:rsidR="00EB4534">
        <w:t xml:space="preserve"> “Diet” Requirements</w:t>
      </w:r>
      <w:bookmarkEnd w:id="15"/>
    </w:p>
    <w:p w14:paraId="4F23622F" w14:textId="77777777" w:rsidR="009A5BAF" w:rsidRDefault="009A5BAF" w:rsidP="009A5BAF">
      <w:pPr>
        <w:pStyle w:val="BodyText2"/>
      </w:pPr>
      <w:r>
        <w:t>{List requirements}</w:t>
      </w:r>
      <w:r>
        <w:tab/>
      </w:r>
    </w:p>
    <w:p w14:paraId="1B7A91CC" w14:textId="77777777" w:rsidR="009A5BAF" w:rsidRPr="009A5BAF" w:rsidRDefault="009A5BAF" w:rsidP="009A5BAF">
      <w:pPr>
        <w:pStyle w:val="BodyText2"/>
      </w:pPr>
    </w:p>
    <w:p w14:paraId="48380817" w14:textId="77777777" w:rsidR="00EB4534" w:rsidRDefault="005D0065" w:rsidP="00EB4534">
      <w:pPr>
        <w:pStyle w:val="Heading2"/>
      </w:pPr>
      <w:bookmarkStart w:id="16" w:name="_Toc526135396"/>
      <w:r>
        <w:t>4.5</w:t>
      </w:r>
      <w:r w:rsidR="00EB4534">
        <w:t xml:space="preserve"> “Vital Signs” Requirements</w:t>
      </w:r>
      <w:bookmarkEnd w:id="16"/>
    </w:p>
    <w:p w14:paraId="289B310D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64B57944" w14:textId="77777777" w:rsidR="00EB4534" w:rsidRDefault="00EB4534" w:rsidP="00EB4534">
      <w:pPr>
        <w:pStyle w:val="Heading2"/>
      </w:pPr>
    </w:p>
    <w:p w14:paraId="20FA12BA" w14:textId="77777777" w:rsidR="00EB4534" w:rsidRDefault="005D0065" w:rsidP="00EB4534">
      <w:pPr>
        <w:pStyle w:val="Heading2"/>
      </w:pPr>
      <w:bookmarkStart w:id="17" w:name="_Toc526135397"/>
      <w:r>
        <w:t>4.6</w:t>
      </w:r>
      <w:r w:rsidR="00EB4534">
        <w:t xml:space="preserve"> “Medications” Requirements</w:t>
      </w:r>
      <w:bookmarkEnd w:id="17"/>
    </w:p>
    <w:p w14:paraId="34AD2810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1E6B405" w14:textId="77777777" w:rsidR="00154E02" w:rsidRDefault="00154E02">
      <w:pPr>
        <w:pStyle w:val="BodyText2"/>
      </w:pPr>
    </w:p>
    <w:p w14:paraId="3A950539" w14:textId="77777777" w:rsidR="00EB4534" w:rsidRDefault="005D0065" w:rsidP="00EB4534">
      <w:pPr>
        <w:pStyle w:val="Heading2"/>
      </w:pPr>
      <w:bookmarkStart w:id="18" w:name="_Toc526135398"/>
      <w:r>
        <w:t>4.7</w:t>
      </w:r>
      <w:r w:rsidR="00EB4534">
        <w:t xml:space="preserve"> “Alerts” Requirements</w:t>
      </w:r>
      <w:bookmarkEnd w:id="18"/>
    </w:p>
    <w:p w14:paraId="01F63AA5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5E3484BC" w14:textId="77777777" w:rsidR="00EB4534" w:rsidRDefault="005D0065" w:rsidP="00EB4534">
      <w:pPr>
        <w:pStyle w:val="Heading2"/>
      </w:pPr>
      <w:bookmarkStart w:id="19" w:name="_Toc526135399"/>
      <w:r>
        <w:t>4.8</w:t>
      </w:r>
      <w:r w:rsidR="00EB4534">
        <w:t xml:space="preserve"> “Communication” Requirements</w:t>
      </w:r>
      <w:bookmarkEnd w:id="19"/>
    </w:p>
    <w:p w14:paraId="1FD5145E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4C7B0C20" w14:textId="77777777" w:rsidR="00764DA2" w:rsidRDefault="00764DA2" w:rsidP="00764DA2">
      <w:pPr>
        <w:pStyle w:val="Heading2"/>
      </w:pPr>
      <w:bookmarkStart w:id="20" w:name="_Toc526135400"/>
      <w:r>
        <w:t>4.9 “Login” Requirements</w:t>
      </w:r>
      <w:bookmarkEnd w:id="20"/>
    </w:p>
    <w:p w14:paraId="278D0763" w14:textId="77777777" w:rsidR="00764DA2" w:rsidRDefault="00764DA2" w:rsidP="00764DA2">
      <w:pPr>
        <w:pStyle w:val="BodyText2"/>
        <w:ind w:left="0"/>
      </w:pPr>
      <w:r>
        <w:tab/>
        <w:t>{List requirements}</w:t>
      </w:r>
    </w:p>
    <w:p w14:paraId="686119AF" w14:textId="77777777"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r w:rsidR="005D0065">
        <w:rPr>
          <w:b/>
          <w:bCs/>
        </w:rPr>
        <w:t>similar to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14:paraId="70233BAB" w14:textId="77777777" w:rsidR="00797251" w:rsidRDefault="00797251" w:rsidP="00154E02">
      <w:pPr>
        <w:pStyle w:val="Heading1"/>
      </w:pPr>
      <w:bookmarkStart w:id="21" w:name="_Toc526135401"/>
      <w:r>
        <w:lastRenderedPageBreak/>
        <w:t xml:space="preserve">5.  Software Processes and </w:t>
      </w:r>
      <w:r w:rsidR="00154E02">
        <w:t>UML Diagrams</w:t>
      </w:r>
      <w:bookmarkEnd w:id="21"/>
    </w:p>
    <w:p w14:paraId="12B4FAF2" w14:textId="77777777" w:rsidR="00797251" w:rsidRDefault="00797251">
      <w:pPr>
        <w:pStyle w:val="heading1underline"/>
      </w:pPr>
    </w:p>
    <w:p w14:paraId="440BD813" w14:textId="77777777" w:rsidR="00C80056" w:rsidRDefault="00C80056" w:rsidP="00C80056">
      <w:pPr>
        <w:pStyle w:val="Heading2"/>
      </w:pPr>
      <w:bookmarkStart w:id="22" w:name="_Toc462791971"/>
      <w:bookmarkStart w:id="23" w:name="_Toc526135402"/>
      <w:bookmarkStart w:id="24" w:name="_Toc517694305"/>
      <w:r>
        <w:t>5.1 Hardware and Infrastructure</w:t>
      </w:r>
      <w:bookmarkEnd w:id="22"/>
      <w:bookmarkEnd w:id="23"/>
    </w:p>
    <w:p w14:paraId="156D39A8" w14:textId="77777777"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14:paraId="1A4992F6" w14:textId="77777777" w:rsidR="00C80056" w:rsidRDefault="00C80056" w:rsidP="00B03094">
      <w:pPr>
        <w:pStyle w:val="Heading2"/>
      </w:pPr>
    </w:p>
    <w:p w14:paraId="1397B24C" w14:textId="77777777" w:rsidR="00797251" w:rsidRDefault="00C80056" w:rsidP="00B03094">
      <w:pPr>
        <w:pStyle w:val="Heading2"/>
      </w:pPr>
      <w:bookmarkStart w:id="25" w:name="_Toc526135403"/>
      <w:r>
        <w:t>5.2</w:t>
      </w:r>
      <w:r w:rsidR="00797251">
        <w:t xml:space="preserve"> </w:t>
      </w:r>
      <w:r w:rsidR="00B03094">
        <w:t>UML Diagrams</w:t>
      </w:r>
      <w:bookmarkEnd w:id="24"/>
      <w:bookmarkEnd w:id="25"/>
    </w:p>
    <w:p w14:paraId="3D9FD9A9" w14:textId="77777777"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14:paraId="386E103F" w14:textId="77777777" w:rsidR="00797251" w:rsidRDefault="00797251">
      <w:pPr>
        <w:pStyle w:val="BodyText2"/>
        <w:keepNext/>
        <w:keepLines/>
      </w:pPr>
    </w:p>
    <w:p w14:paraId="71721148" w14:textId="77777777" w:rsidR="00797251" w:rsidRDefault="00C80056">
      <w:pPr>
        <w:pStyle w:val="Heading2"/>
      </w:pPr>
      <w:bookmarkStart w:id="26" w:name="_Toc517694306"/>
      <w:bookmarkStart w:id="27" w:name="_Toc526135404"/>
      <w:r>
        <w:t>5.3</w:t>
      </w:r>
      <w:r w:rsidR="00797251">
        <w:t xml:space="preserve"> </w:t>
      </w:r>
      <w:r w:rsidR="007E6E4B">
        <w:t>Test Plan</w:t>
      </w:r>
      <w:bookmarkEnd w:id="26"/>
      <w:bookmarkEnd w:id="27"/>
    </w:p>
    <w:p w14:paraId="400DF38A" w14:textId="77777777" w:rsidR="001A7FC8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{</w:t>
      </w:r>
      <w:r w:rsidR="007E6E4B">
        <w:t>Just mention “A Test Plan will be provided at a later stage”. This will be your Increment 3 deliverable.</w:t>
      </w:r>
      <w:r>
        <w:t>}</w:t>
      </w:r>
    </w:p>
    <w:p w14:paraId="7244BCB0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520797AF" w14:textId="77777777" w:rsidR="00797251" w:rsidRDefault="00C80056">
      <w:pPr>
        <w:pStyle w:val="Heading2"/>
      </w:pPr>
      <w:bookmarkStart w:id="28" w:name="_Toc517694308"/>
      <w:bookmarkStart w:id="29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8"/>
      <w:bookmarkEnd w:id="29"/>
    </w:p>
    <w:p w14:paraId="0852F636" w14:textId="77777777" w:rsidR="00797251" w:rsidRDefault="00797251" w:rsidP="00154E02">
      <w:pPr>
        <w:pStyle w:val="BodyText2"/>
      </w:pPr>
      <w:r>
        <w:t>{Inclu</w:t>
      </w:r>
      <w:r w:rsidR="00154E02">
        <w:t>de any screen shots if you have</w:t>
      </w:r>
      <w:r w:rsidR="009238A9">
        <w:t>. T</w:t>
      </w:r>
      <w:r>
        <w:t>his may take several pages</w:t>
      </w:r>
      <w:r w:rsidR="009238A9">
        <w:t>. If nothing available, mention “No</w:t>
      </w:r>
      <w:r w:rsidR="007E6E4B">
        <w:t xml:space="preserve"> screen shots</w:t>
      </w:r>
      <w:r w:rsidR="009238A9">
        <w:t xml:space="preserve"> available at this time”</w:t>
      </w:r>
      <w:r>
        <w:t>}</w:t>
      </w:r>
    </w:p>
    <w:p w14:paraId="71BC1CBA" w14:textId="77777777" w:rsidR="009238A9" w:rsidRDefault="009238A9">
      <w:pPr>
        <w:pStyle w:val="BodyText2"/>
      </w:pPr>
    </w:p>
    <w:p w14:paraId="58A704BA" w14:textId="77777777" w:rsidR="002F043E" w:rsidRDefault="002F043E">
      <w:pPr>
        <w:pStyle w:val="BodyText2"/>
      </w:pPr>
    </w:p>
    <w:p w14:paraId="1A6D48D6" w14:textId="77777777" w:rsidR="00797251" w:rsidRDefault="00797251">
      <w:pPr>
        <w:pStyle w:val="Heading1"/>
      </w:pPr>
      <w:bookmarkStart w:id="30" w:name="_Toc526135406"/>
      <w:r>
        <w:lastRenderedPageBreak/>
        <w:t>6.  Assumptions and Constraints</w:t>
      </w:r>
      <w:bookmarkEnd w:id="30"/>
    </w:p>
    <w:p w14:paraId="6D8FF77B" w14:textId="77777777" w:rsidR="00797251" w:rsidRDefault="00797251">
      <w:pPr>
        <w:pStyle w:val="heading1underline"/>
      </w:pPr>
    </w:p>
    <w:p w14:paraId="47161D4C" w14:textId="77777777" w:rsidR="00797251" w:rsidRDefault="00797251">
      <w:pPr>
        <w:pStyle w:val="Heading2"/>
      </w:pPr>
      <w:bookmarkStart w:id="31" w:name="_Toc526135407"/>
      <w:r>
        <w:t>6.1 ASSUMPTIONS</w:t>
      </w:r>
      <w:bookmarkEnd w:id="31"/>
    </w:p>
    <w:p w14:paraId="366ED0F0" w14:textId="77777777" w:rsidR="00797251" w:rsidRDefault="00797251">
      <w:pPr>
        <w:pStyle w:val="BodyText2"/>
      </w:pPr>
      <w:r>
        <w:t>The following is a list of assumptions:</w:t>
      </w:r>
    </w:p>
    <w:p w14:paraId="54526958" w14:textId="77777777" w:rsidR="00797251" w:rsidRDefault="00733330" w:rsidP="00154E02">
      <w:pPr>
        <w:pStyle w:val="BodyText2"/>
        <w:numPr>
          <w:ilvl w:val="0"/>
          <w:numId w:val="19"/>
        </w:numPr>
      </w:pPr>
      <w:r>
        <w:t>Only people older tha</w:t>
      </w:r>
      <w:r w:rsidR="00154E02">
        <w:t>n</w:t>
      </w:r>
      <w:r>
        <w:t xml:space="preserve"> 1</w:t>
      </w:r>
      <w:r w:rsidR="001E6259">
        <w:t>8</w:t>
      </w:r>
      <w:r w:rsidR="00154E02">
        <w:t xml:space="preserve"> can use this product</w:t>
      </w:r>
    </w:p>
    <w:p w14:paraId="78A02CDB" w14:textId="77777777" w:rsidR="00154E02" w:rsidRDefault="00154E02" w:rsidP="00154E02">
      <w:pPr>
        <w:pStyle w:val="BodyText2"/>
        <w:numPr>
          <w:ilvl w:val="0"/>
          <w:numId w:val="19"/>
        </w:numPr>
      </w:pPr>
    </w:p>
    <w:p w14:paraId="33E5D03C" w14:textId="77777777" w:rsidR="00797251" w:rsidRDefault="00797251">
      <w:pPr>
        <w:pStyle w:val="BodyText2"/>
        <w:numPr>
          <w:ilvl w:val="0"/>
          <w:numId w:val="19"/>
        </w:numPr>
      </w:pPr>
    </w:p>
    <w:p w14:paraId="12725F3F" w14:textId="77777777" w:rsidR="00797251" w:rsidRDefault="00797251">
      <w:pPr>
        <w:pStyle w:val="BodyText2"/>
      </w:pPr>
    </w:p>
    <w:p w14:paraId="48BCB85F" w14:textId="77777777" w:rsidR="00797251" w:rsidRDefault="00797251">
      <w:pPr>
        <w:pStyle w:val="Heading2"/>
      </w:pPr>
      <w:bookmarkStart w:id="32" w:name="_Toc526135408"/>
      <w:r>
        <w:t>6.2 CONSTRAINTS</w:t>
      </w:r>
      <w:bookmarkEnd w:id="32"/>
    </w:p>
    <w:p w14:paraId="0AF9EF1B" w14:textId="77777777" w:rsidR="00797251" w:rsidRDefault="00797251">
      <w:pPr>
        <w:pStyle w:val="BodyText2"/>
      </w:pPr>
      <w:r>
        <w:t>The following is a list of constraints:</w:t>
      </w:r>
    </w:p>
    <w:p w14:paraId="31568313" w14:textId="77777777"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14:paraId="5EEF4671" w14:textId="77777777" w:rsidR="00797251" w:rsidRDefault="00797251">
      <w:pPr>
        <w:pStyle w:val="BodyText2"/>
        <w:numPr>
          <w:ilvl w:val="0"/>
          <w:numId w:val="19"/>
        </w:numPr>
      </w:pPr>
    </w:p>
    <w:p w14:paraId="1C6E5563" w14:textId="77777777" w:rsidR="00797251" w:rsidRDefault="00797251">
      <w:pPr>
        <w:pStyle w:val="BodyText2"/>
        <w:numPr>
          <w:ilvl w:val="0"/>
          <w:numId w:val="19"/>
        </w:numPr>
      </w:pPr>
    </w:p>
    <w:p w14:paraId="4FCE85DD" w14:textId="77777777" w:rsidR="00797251" w:rsidRDefault="00797251">
      <w:pPr>
        <w:pStyle w:val="BodyText2"/>
        <w:keepNext/>
        <w:keepLines/>
      </w:pPr>
    </w:p>
    <w:p w14:paraId="40F25364" w14:textId="77777777" w:rsidR="00733330" w:rsidRDefault="00733330" w:rsidP="00733330">
      <w:pPr>
        <w:pStyle w:val="Heading2"/>
      </w:pPr>
      <w:bookmarkStart w:id="33" w:name="_Toc526135409"/>
      <w:r>
        <w:t>6.3 Out of Scope material</w:t>
      </w:r>
      <w:bookmarkEnd w:id="33"/>
    </w:p>
    <w:p w14:paraId="2B75F095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669B4205" w14:textId="77777777"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14:paraId="6D40950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61A12360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7DD6F5CF" w14:textId="77777777" w:rsidR="00733330" w:rsidRDefault="00733330" w:rsidP="00733330">
      <w:pPr>
        <w:pStyle w:val="BodyText2"/>
        <w:keepNext/>
        <w:keepLines/>
      </w:pPr>
    </w:p>
    <w:p w14:paraId="3AA10188" w14:textId="77777777" w:rsidR="00797251" w:rsidRDefault="00797251">
      <w:pPr>
        <w:pStyle w:val="BodyText2"/>
      </w:pPr>
    </w:p>
    <w:p w14:paraId="4DC497A5" w14:textId="77777777" w:rsidR="00C80056" w:rsidRDefault="00C80056">
      <w:pPr>
        <w:rPr>
          <w:sz w:val="20"/>
        </w:rPr>
      </w:pPr>
      <w:r>
        <w:br w:type="page"/>
      </w:r>
    </w:p>
    <w:p w14:paraId="09FA7B99" w14:textId="77777777" w:rsidR="00C80056" w:rsidRDefault="00C80056" w:rsidP="00C80056">
      <w:pPr>
        <w:pStyle w:val="Heading1"/>
      </w:pPr>
      <w:bookmarkStart w:id="34" w:name="_Toc462791980"/>
      <w:bookmarkStart w:id="35" w:name="_Toc526135410"/>
      <w:r>
        <w:lastRenderedPageBreak/>
        <w:t xml:space="preserve">7.  </w:t>
      </w:r>
      <w:bookmarkStart w:id="36" w:name="_Toc469714138"/>
      <w:r>
        <w:t>Delivery and Schedule</w:t>
      </w:r>
      <w:bookmarkEnd w:id="34"/>
      <w:bookmarkEnd w:id="35"/>
      <w:bookmarkEnd w:id="36"/>
    </w:p>
    <w:p w14:paraId="69644A36" w14:textId="77777777" w:rsidR="00C80056" w:rsidRDefault="00C80056" w:rsidP="00C80056">
      <w:pPr>
        <w:pStyle w:val="BodyText1"/>
        <w:rPr>
          <w:sz w:val="24"/>
          <w:u w:val="single"/>
        </w:rPr>
      </w:pPr>
    </w:p>
    <w:p w14:paraId="477FEB35" w14:textId="77777777"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1303"/>
        <w:gridCol w:w="1286"/>
        <w:gridCol w:w="1330"/>
        <w:gridCol w:w="2421"/>
      </w:tblGrid>
      <w:tr w:rsidR="00D076BE" w14:paraId="71E1F965" w14:textId="77777777" w:rsidTr="00C80056">
        <w:tc>
          <w:tcPr>
            <w:tcW w:w="2025" w:type="dxa"/>
            <w:shd w:val="clear" w:color="auto" w:fill="CCFFFF"/>
          </w:tcPr>
          <w:p w14:paraId="116F382F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14:paraId="72CB141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73CE1529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14:paraId="440EB444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14:paraId="03265D9D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14:paraId="58B459B3" w14:textId="77777777" w:rsidTr="00C80056">
        <w:tc>
          <w:tcPr>
            <w:tcW w:w="2025" w:type="dxa"/>
          </w:tcPr>
          <w:p w14:paraId="05297BBA" w14:textId="77777777"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14:paraId="237C457F" w14:textId="77777777"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7182D214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2C24B44" w14:textId="77777777" w:rsidR="00C80056" w:rsidRDefault="00C80056" w:rsidP="005C34CA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14:paraId="32CE4F3D" w14:textId="77777777" w:rsidR="00C80056" w:rsidRDefault="00C80056" w:rsidP="005C34CA">
            <w:pPr>
              <w:pStyle w:val="BodyText1"/>
              <w:ind w:left="0"/>
            </w:pPr>
            <w:r>
              <w:t xml:space="preserve">UML diagram delivered </w:t>
            </w:r>
          </w:p>
          <w:p w14:paraId="2FC2A157" w14:textId="77777777" w:rsidR="00C80056" w:rsidRDefault="00C80056" w:rsidP="005C34CA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14:paraId="61FC79C0" w14:textId="77777777" w:rsidTr="00C80056">
        <w:tc>
          <w:tcPr>
            <w:tcW w:w="2025" w:type="dxa"/>
          </w:tcPr>
          <w:p w14:paraId="19E212BA" w14:textId="77777777" w:rsidR="00C80056" w:rsidRDefault="00C80056" w:rsidP="005C34CA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14:paraId="10F5363A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2A2DFB94" w14:textId="77777777"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4119328F" w14:textId="77777777" w:rsidR="00C80056" w:rsidRDefault="00C80056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7EB570F6" w14:textId="77777777" w:rsidR="00C80056" w:rsidRDefault="00C80056" w:rsidP="005C34CA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11BB857B" w14:textId="77777777" w:rsidR="00C80056" w:rsidRDefault="00C80056" w:rsidP="005C34CA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14:paraId="2A7D84B7" w14:textId="77777777" w:rsidTr="00C80056">
        <w:tc>
          <w:tcPr>
            <w:tcW w:w="2025" w:type="dxa"/>
          </w:tcPr>
          <w:p w14:paraId="2DD7B230" w14:textId="77777777" w:rsidR="00BE64B2" w:rsidRDefault="00BE64B2" w:rsidP="005C34CA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14:paraId="46DBA372" w14:textId="77777777" w:rsidR="00BE64B2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731A153E" w14:textId="77777777" w:rsidR="00BE64B2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4AADDAA4" w14:textId="77777777" w:rsidR="00BE64B2" w:rsidRDefault="00BE64B2" w:rsidP="005C34CA">
            <w:pPr>
              <w:pStyle w:val="BodyText1"/>
              <w:ind w:left="0"/>
            </w:pPr>
            <w:r>
              <w:t>To Be Completed (TBC)</w:t>
            </w:r>
          </w:p>
        </w:tc>
        <w:tc>
          <w:tcPr>
            <w:tcW w:w="2421" w:type="dxa"/>
          </w:tcPr>
          <w:p w14:paraId="0AA9ADCF" w14:textId="77777777" w:rsidR="00BE64B2" w:rsidRDefault="00BE64B2" w:rsidP="005C34CA">
            <w:pPr>
              <w:pStyle w:val="BodyText1"/>
              <w:ind w:left="0"/>
            </w:pPr>
          </w:p>
        </w:tc>
      </w:tr>
      <w:tr w:rsidR="00D076BE" w14:paraId="6B65F82D" w14:textId="77777777" w:rsidTr="00C80056">
        <w:tc>
          <w:tcPr>
            <w:tcW w:w="2025" w:type="dxa"/>
          </w:tcPr>
          <w:p w14:paraId="2C5921E5" w14:textId="77777777" w:rsidR="00C80056" w:rsidRDefault="00BE64B2" w:rsidP="005C34CA">
            <w:pPr>
              <w:pStyle w:val="BodyText1"/>
              <w:ind w:left="0"/>
            </w:pPr>
            <w:r>
              <w:t xml:space="preserve">Implementation: </w:t>
            </w:r>
            <w:r w:rsidR="00C80056">
              <w:t>Home</w:t>
            </w:r>
            <w:r>
              <w:t xml:space="preserve"> screen design</w:t>
            </w:r>
          </w:p>
        </w:tc>
        <w:tc>
          <w:tcPr>
            <w:tcW w:w="1303" w:type="dxa"/>
          </w:tcPr>
          <w:p w14:paraId="7276179E" w14:textId="77777777" w:rsidR="00C80056" w:rsidRDefault="00BE64B2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377508E7" w14:textId="77777777" w:rsidR="00C80056" w:rsidRDefault="00BE64B2" w:rsidP="005C34CA">
            <w:pPr>
              <w:pStyle w:val="BodyText1"/>
              <w:ind w:left="0"/>
            </w:pPr>
            <w:r>
              <w:t>?</w:t>
            </w:r>
            <w:r w:rsidR="00C80056">
              <w:t xml:space="preserve"> </w:t>
            </w:r>
          </w:p>
          <w:p w14:paraId="1FE34D2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330" w:type="dxa"/>
          </w:tcPr>
          <w:p w14:paraId="6E148738" w14:textId="77777777" w:rsidR="00C80056" w:rsidRDefault="00BE64B2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4946150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16E8336B" w14:textId="77777777" w:rsidTr="00C80056">
        <w:tc>
          <w:tcPr>
            <w:tcW w:w="2025" w:type="dxa"/>
          </w:tcPr>
          <w:p w14:paraId="41EEC671" w14:textId="77777777" w:rsidR="00C80056" w:rsidRDefault="00BE64B2" w:rsidP="005C34CA">
            <w:pPr>
              <w:pStyle w:val="BodyText1"/>
              <w:ind w:left="0"/>
            </w:pPr>
            <w:r>
              <w:t xml:space="preserve">Implementation: </w:t>
            </w:r>
            <w:r w:rsidR="00C80056">
              <w:t>Login and reg</w:t>
            </w:r>
            <w:r>
              <w:t>istration</w:t>
            </w:r>
          </w:p>
        </w:tc>
        <w:tc>
          <w:tcPr>
            <w:tcW w:w="1303" w:type="dxa"/>
          </w:tcPr>
          <w:p w14:paraId="003FACB4" w14:textId="77777777" w:rsidR="00C80056" w:rsidRDefault="00C80056" w:rsidP="005C34CA">
            <w:pPr>
              <w:pStyle w:val="BodyText1"/>
              <w:ind w:left="0"/>
            </w:pPr>
          </w:p>
          <w:p w14:paraId="25D12C17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649538C2" w14:textId="77777777" w:rsidR="00C80056" w:rsidRDefault="00C80056" w:rsidP="005C34CA">
            <w:pPr>
              <w:pStyle w:val="BodyText1"/>
              <w:ind w:left="0"/>
            </w:pPr>
          </w:p>
          <w:p w14:paraId="4BAF60DD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2223D7D4" w14:textId="77777777" w:rsidR="00C80056" w:rsidRDefault="00C80056" w:rsidP="005C34CA">
            <w:pPr>
              <w:pStyle w:val="BodyText1"/>
              <w:ind w:left="0"/>
            </w:pPr>
          </w:p>
          <w:p w14:paraId="541B95D0" w14:textId="77777777" w:rsidR="00C80056" w:rsidRDefault="00C80056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14F3670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34384549" w14:textId="77777777" w:rsidTr="00C80056">
        <w:tc>
          <w:tcPr>
            <w:tcW w:w="2025" w:type="dxa"/>
          </w:tcPr>
          <w:p w14:paraId="65094358" w14:textId="77777777" w:rsidR="00C80056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… </w:t>
            </w:r>
          </w:p>
          <w:p w14:paraId="2F697F01" w14:textId="77777777" w:rsidR="00C80056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List all </w:t>
            </w:r>
            <w:r>
              <w:rPr>
                <w:b/>
                <w:bCs/>
              </w:rPr>
              <w:t>required functionality and tasks</w:t>
            </w:r>
          </w:p>
          <w:p w14:paraId="7D3A22C0" w14:textId="77777777" w:rsidR="00C80056" w:rsidRPr="00505FA2" w:rsidRDefault="00C80056" w:rsidP="005C34CA">
            <w:pPr>
              <w:pStyle w:val="BodyText1"/>
              <w:ind w:left="0"/>
              <w:rPr>
                <w:b/>
                <w:bCs/>
              </w:rPr>
            </w:pPr>
            <w:r w:rsidRPr="00505FA2">
              <w:rPr>
                <w:b/>
                <w:bCs/>
              </w:rPr>
              <w:t xml:space="preserve"> …</w:t>
            </w:r>
          </w:p>
        </w:tc>
        <w:tc>
          <w:tcPr>
            <w:tcW w:w="1303" w:type="dxa"/>
          </w:tcPr>
          <w:p w14:paraId="3A541457" w14:textId="77777777" w:rsidR="00C80056" w:rsidRDefault="00C80056" w:rsidP="005C34CA">
            <w:pPr>
              <w:pStyle w:val="BodyText1"/>
              <w:ind w:left="0"/>
            </w:pPr>
          </w:p>
          <w:p w14:paraId="469D195C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286" w:type="dxa"/>
          </w:tcPr>
          <w:p w14:paraId="13E2AA67" w14:textId="77777777" w:rsidR="00C80056" w:rsidRDefault="00C80056" w:rsidP="005C34CA">
            <w:pPr>
              <w:pStyle w:val="BodyText1"/>
              <w:ind w:left="0"/>
            </w:pPr>
          </w:p>
          <w:p w14:paraId="79AFEBEF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1330" w:type="dxa"/>
          </w:tcPr>
          <w:p w14:paraId="6CFB2AB4" w14:textId="77777777" w:rsidR="00C80056" w:rsidRDefault="00C80056" w:rsidP="005C34CA">
            <w:pPr>
              <w:pStyle w:val="BodyText1"/>
              <w:ind w:left="0"/>
            </w:pPr>
          </w:p>
          <w:p w14:paraId="7AA23765" w14:textId="77777777" w:rsidR="00C80056" w:rsidRDefault="00C80056" w:rsidP="005C34CA">
            <w:pPr>
              <w:pStyle w:val="BodyText1"/>
              <w:ind w:left="0"/>
            </w:pPr>
            <w:r>
              <w:t>?</w:t>
            </w:r>
          </w:p>
        </w:tc>
        <w:tc>
          <w:tcPr>
            <w:tcW w:w="2421" w:type="dxa"/>
          </w:tcPr>
          <w:p w14:paraId="3C340F35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08C37012" w14:textId="77777777" w:rsidTr="00C80056">
        <w:tc>
          <w:tcPr>
            <w:tcW w:w="2025" w:type="dxa"/>
          </w:tcPr>
          <w:p w14:paraId="6DC6E3F9" w14:textId="77777777" w:rsidR="00C80056" w:rsidRDefault="00C80056" w:rsidP="005C34CA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14:paraId="0224BB3A" w14:textId="77777777" w:rsidR="00C80056" w:rsidRDefault="00D076BE" w:rsidP="00D076BE">
            <w:pPr>
              <w:pStyle w:val="BodyText1"/>
              <w:ind w:left="0"/>
            </w:pPr>
            <w:r>
              <w:t>10/26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562F459C" w14:textId="77777777" w:rsidR="00C80056" w:rsidRDefault="00D076BE" w:rsidP="00D076BE">
            <w:pPr>
              <w:pStyle w:val="BodyText1"/>
              <w:ind w:left="0"/>
            </w:pPr>
            <w:r>
              <w:t>11/15/</w:t>
            </w:r>
            <w:r w:rsidR="00764DA2">
              <w:t>2018</w:t>
            </w:r>
          </w:p>
        </w:tc>
        <w:tc>
          <w:tcPr>
            <w:tcW w:w="1330" w:type="dxa"/>
          </w:tcPr>
          <w:p w14:paraId="6E8E4B9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63F6A922" w14:textId="77777777" w:rsidR="00C80056" w:rsidRDefault="00C80056" w:rsidP="005C34CA">
            <w:pPr>
              <w:pStyle w:val="BodyText1"/>
              <w:ind w:left="0"/>
            </w:pPr>
            <w:r>
              <w:t>Increment 3 Deliverable</w:t>
            </w:r>
          </w:p>
        </w:tc>
      </w:tr>
      <w:tr w:rsidR="00D076BE" w14:paraId="351C8F50" w14:textId="77777777" w:rsidTr="00C80056">
        <w:tc>
          <w:tcPr>
            <w:tcW w:w="2025" w:type="dxa"/>
          </w:tcPr>
          <w:p w14:paraId="4CAF1989" w14:textId="77777777" w:rsidR="00C80056" w:rsidRDefault="00C80056" w:rsidP="005C34CA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14:paraId="7473830B" w14:textId="77777777" w:rsidR="00C80056" w:rsidRDefault="00D076BE" w:rsidP="00D076BE">
            <w:pPr>
              <w:pStyle w:val="BodyText1"/>
              <w:ind w:left="0"/>
            </w:pPr>
            <w:r>
              <w:t>11/16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0E773AE1" w14:textId="77777777" w:rsidR="00C80056" w:rsidRDefault="00D076BE" w:rsidP="00D076BE">
            <w:pPr>
              <w:pStyle w:val="BodyText1"/>
              <w:ind w:left="0"/>
            </w:pPr>
            <w:r>
              <w:t>12/4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0F1A833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07286E4F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15839BB7" w14:textId="77777777" w:rsidTr="00C80056">
        <w:tc>
          <w:tcPr>
            <w:tcW w:w="2025" w:type="dxa"/>
          </w:tcPr>
          <w:p w14:paraId="23B2B5E6" w14:textId="77777777" w:rsidR="00C80056" w:rsidRDefault="00C80056" w:rsidP="005C34CA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14:paraId="19F8F71F" w14:textId="77777777" w:rsidR="00C80056" w:rsidRDefault="00D076BE" w:rsidP="00D076BE">
            <w:pPr>
              <w:pStyle w:val="BodyText1"/>
              <w:ind w:left="0"/>
            </w:pPr>
            <w:r>
              <w:t>11</w:t>
            </w:r>
            <w:r w:rsidR="00C80056">
              <w:t>/20/</w:t>
            </w:r>
            <w:r w:rsidR="00764DA2">
              <w:t>2018</w:t>
            </w:r>
          </w:p>
        </w:tc>
        <w:tc>
          <w:tcPr>
            <w:tcW w:w="1286" w:type="dxa"/>
          </w:tcPr>
          <w:p w14:paraId="7F2D2D6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0334FEFA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232675D8" w14:textId="77777777" w:rsidR="00C80056" w:rsidRDefault="00C80056" w:rsidP="005C34CA">
            <w:pPr>
              <w:pStyle w:val="BodyText1"/>
              <w:ind w:left="0"/>
            </w:pPr>
          </w:p>
        </w:tc>
      </w:tr>
      <w:tr w:rsidR="00D076BE" w14:paraId="7335606D" w14:textId="77777777" w:rsidTr="00C80056">
        <w:tc>
          <w:tcPr>
            <w:tcW w:w="2025" w:type="dxa"/>
          </w:tcPr>
          <w:p w14:paraId="74F98774" w14:textId="77777777" w:rsidR="00C80056" w:rsidRDefault="00C80056" w:rsidP="005C34CA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14:paraId="23CE746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286" w:type="dxa"/>
          </w:tcPr>
          <w:p w14:paraId="4253CE8F" w14:textId="77777777" w:rsidR="00C80056" w:rsidRDefault="00D076BE" w:rsidP="00C80056">
            <w:pPr>
              <w:pStyle w:val="BodyText1"/>
              <w:ind w:left="0"/>
            </w:pPr>
            <w:r>
              <w:t>12</w:t>
            </w:r>
            <w:r w:rsidR="00C80056">
              <w:t>/4/</w:t>
            </w:r>
            <w:r w:rsidR="00764DA2">
              <w:t>2018</w:t>
            </w:r>
          </w:p>
        </w:tc>
        <w:tc>
          <w:tcPr>
            <w:tcW w:w="1330" w:type="dxa"/>
          </w:tcPr>
          <w:p w14:paraId="24282090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421" w:type="dxa"/>
          </w:tcPr>
          <w:p w14:paraId="3275FB45" w14:textId="77777777" w:rsidR="00C80056" w:rsidRDefault="00C80056" w:rsidP="005C34CA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61C1380C" w14:textId="77777777" w:rsidR="00C80056" w:rsidRDefault="00C80056" w:rsidP="00C80056">
      <w:pPr>
        <w:pStyle w:val="BodyText1"/>
      </w:pPr>
    </w:p>
    <w:p w14:paraId="4C900757" w14:textId="77777777" w:rsidR="00C80056" w:rsidRDefault="00C80056" w:rsidP="00C80056">
      <w:pPr>
        <w:pStyle w:val="Heading1"/>
      </w:pPr>
      <w:bookmarkStart w:id="37" w:name="_Toc462791981"/>
      <w:bookmarkStart w:id="38" w:name="_Toc526135411"/>
      <w:r>
        <w:lastRenderedPageBreak/>
        <w:t>8.  Stakeholder Approval Form</w:t>
      </w:r>
      <w:bookmarkEnd w:id="37"/>
      <w:bookmarkEnd w:id="38"/>
    </w:p>
    <w:p w14:paraId="4C766C6C" w14:textId="77777777"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C80056" w14:paraId="5D5BB1DA" w14:textId="77777777" w:rsidTr="005C34CA">
        <w:tc>
          <w:tcPr>
            <w:tcW w:w="2250" w:type="dxa"/>
            <w:shd w:val="clear" w:color="auto" w:fill="CCFFFF"/>
          </w:tcPr>
          <w:p w14:paraId="762A409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4DFC4355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61AFFE80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37C3608C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14:paraId="0C8397DC" w14:textId="77777777" w:rsidTr="005C34CA">
        <w:tc>
          <w:tcPr>
            <w:tcW w:w="2250" w:type="dxa"/>
          </w:tcPr>
          <w:p w14:paraId="21C2CD9E" w14:textId="77777777" w:rsidR="00C80056" w:rsidRDefault="00C80056" w:rsidP="005C34CA">
            <w:pPr>
              <w:pStyle w:val="BodyText1"/>
              <w:ind w:left="0"/>
            </w:pPr>
            <w:smartTag w:uri="urn:schemas-microsoft-com:office:smarttags" w:element="PersonName">
              <w:r>
                <w:t>Bahram Khalili</w:t>
              </w:r>
            </w:smartTag>
          </w:p>
          <w:p w14:paraId="4956DC92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2458B365" w14:textId="77777777" w:rsidR="00C80056" w:rsidRDefault="00C80056" w:rsidP="005C34CA">
            <w:pPr>
              <w:pStyle w:val="BodyText1"/>
              <w:ind w:left="0"/>
            </w:pPr>
            <w:r>
              <w:t xml:space="preserve">Development </w:t>
            </w:r>
            <w:proofErr w:type="spellStart"/>
            <w:r>
              <w:t>Mgr</w:t>
            </w:r>
            <w:proofErr w:type="spellEnd"/>
          </w:p>
        </w:tc>
        <w:tc>
          <w:tcPr>
            <w:tcW w:w="2610" w:type="dxa"/>
          </w:tcPr>
          <w:p w14:paraId="79E6E1C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971C447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624ACBEE" w14:textId="77777777" w:rsidTr="005C34CA">
        <w:tc>
          <w:tcPr>
            <w:tcW w:w="2250" w:type="dxa"/>
          </w:tcPr>
          <w:p w14:paraId="2F659203" w14:textId="77777777" w:rsidR="00C80056" w:rsidRDefault="00C80056" w:rsidP="005C34CA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669F54AE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9807E04" w14:textId="77777777" w:rsidR="00C80056" w:rsidRDefault="00C80056" w:rsidP="005C34CA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216F1B06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3E6C782A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5ACD6E45" w14:textId="77777777" w:rsidTr="005C34CA">
        <w:tc>
          <w:tcPr>
            <w:tcW w:w="2250" w:type="dxa"/>
          </w:tcPr>
          <w:p w14:paraId="6A7E6025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0D3B60D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9FF7D3D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974522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1E8120A0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0145FFA2" w14:textId="77777777" w:rsidTr="005C34CA">
        <w:tc>
          <w:tcPr>
            <w:tcW w:w="2250" w:type="dxa"/>
          </w:tcPr>
          <w:p w14:paraId="160C263C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6B23851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CB6A80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6586C4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593FD7C8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0C6B9E75" w14:textId="77777777" w:rsidTr="005C34CA">
        <w:tc>
          <w:tcPr>
            <w:tcW w:w="2250" w:type="dxa"/>
          </w:tcPr>
          <w:p w14:paraId="756C9382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6163E221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FE6F3C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6A226FA1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2173FE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4B20FD9E" w14:textId="77777777" w:rsidTr="005C34CA">
        <w:tc>
          <w:tcPr>
            <w:tcW w:w="2250" w:type="dxa"/>
          </w:tcPr>
          <w:p w14:paraId="17AAB769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0B4B06D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85356AD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1031177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465F2526" w14:textId="77777777" w:rsidR="00C80056" w:rsidRDefault="00C80056" w:rsidP="005C34CA">
            <w:pPr>
              <w:pStyle w:val="BodyText1"/>
              <w:ind w:left="0"/>
            </w:pPr>
          </w:p>
        </w:tc>
      </w:tr>
    </w:tbl>
    <w:p w14:paraId="4BAE75EE" w14:textId="77777777" w:rsidR="00C80056" w:rsidRDefault="00C80056" w:rsidP="00C80056">
      <w:pPr>
        <w:pStyle w:val="BodyText1"/>
      </w:pPr>
    </w:p>
    <w:p w14:paraId="7EEF1C00" w14:textId="77777777" w:rsidR="00797251" w:rsidRDefault="00797251">
      <w:pPr>
        <w:pStyle w:val="BodyText2"/>
      </w:pPr>
    </w:p>
    <w:p w14:paraId="36122576" w14:textId="77777777"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14:paraId="7133E446" w14:textId="77777777" w:rsidR="00797251" w:rsidRDefault="00797251">
      <w:pPr>
        <w:pStyle w:val="heading1underline"/>
        <w:rPr>
          <w:u w:val="none"/>
        </w:rPr>
      </w:pPr>
    </w:p>
    <w:p w14:paraId="6EC94B69" w14:textId="77777777"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>
      <w:headerReference w:type="default" r:id="rId10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0474E" w14:textId="77777777" w:rsidR="009A0B52" w:rsidRDefault="009A0B52">
      <w:r>
        <w:separator/>
      </w:r>
    </w:p>
  </w:endnote>
  <w:endnote w:type="continuationSeparator" w:id="0">
    <w:p w14:paraId="51A38F31" w14:textId="77777777" w:rsidR="009A0B52" w:rsidRDefault="009A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E6C7" w14:textId="77777777" w:rsidR="00797251" w:rsidRDefault="0079725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1E0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BD30C47" w14:textId="77777777"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267C" w14:textId="77777777" w:rsidR="00797251" w:rsidRDefault="0079725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94A2" w14:textId="77777777" w:rsidR="00797251" w:rsidRDefault="0079725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31E0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03DDA" w14:textId="77777777" w:rsidR="009A0B52" w:rsidRDefault="009A0B52">
      <w:r>
        <w:separator/>
      </w:r>
    </w:p>
  </w:footnote>
  <w:footnote w:type="continuationSeparator" w:id="0">
    <w:p w14:paraId="0FBB70AC" w14:textId="77777777" w:rsidR="009A0B52" w:rsidRDefault="009A0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DF70A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  <w:p w14:paraId="02BB0B56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91"/>
    <w:rsid w:val="0000755F"/>
    <w:rsid w:val="000B1873"/>
    <w:rsid w:val="000C17D7"/>
    <w:rsid w:val="0011503B"/>
    <w:rsid w:val="00120D22"/>
    <w:rsid w:val="00124435"/>
    <w:rsid w:val="00154E02"/>
    <w:rsid w:val="001A7FC8"/>
    <w:rsid w:val="001E6259"/>
    <w:rsid w:val="0025630C"/>
    <w:rsid w:val="00266EBC"/>
    <w:rsid w:val="002F043E"/>
    <w:rsid w:val="003D2684"/>
    <w:rsid w:val="003F5743"/>
    <w:rsid w:val="00505FA2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D5B16"/>
    <w:rsid w:val="007E6E4B"/>
    <w:rsid w:val="00807194"/>
    <w:rsid w:val="00810279"/>
    <w:rsid w:val="008A2009"/>
    <w:rsid w:val="00920E35"/>
    <w:rsid w:val="009238A9"/>
    <w:rsid w:val="0095037E"/>
    <w:rsid w:val="00981425"/>
    <w:rsid w:val="0098408D"/>
    <w:rsid w:val="009A0B52"/>
    <w:rsid w:val="009A5BAF"/>
    <w:rsid w:val="00A04E7B"/>
    <w:rsid w:val="00B03094"/>
    <w:rsid w:val="00BB43F9"/>
    <w:rsid w:val="00BE64B2"/>
    <w:rsid w:val="00C4009D"/>
    <w:rsid w:val="00C80056"/>
    <w:rsid w:val="00CF74D9"/>
    <w:rsid w:val="00D068E4"/>
    <w:rsid w:val="00D076BE"/>
    <w:rsid w:val="00D1764A"/>
    <w:rsid w:val="00DE31E0"/>
    <w:rsid w:val="00E01BEE"/>
    <w:rsid w:val="00E12721"/>
    <w:rsid w:val="00E21391"/>
    <w:rsid w:val="00E23F2A"/>
    <w:rsid w:val="00E800A7"/>
    <w:rsid w:val="00E9653F"/>
    <w:rsid w:val="00EA279C"/>
    <w:rsid w:val="00EB4534"/>
    <w:rsid w:val="00F83761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EB889C4"/>
  <w15:docId w15:val="{BE5F4481-0852-4EED-8AC5-E70FC838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basedOn w:val="DefaultParagraphFont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Pr>
      <w:b/>
    </w:rPr>
  </w:style>
  <w:style w:type="character" w:customStyle="1" w:styleId="BoldUnderline">
    <w:name w:val="Bold Underline"/>
    <w:basedOn w:val="DefaultParagraphFont"/>
    <w:rPr>
      <w:b/>
      <w:u w:val="single"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1</TotalTime>
  <Pages>12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7697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Dahal, Diptin</cp:lastModifiedBy>
  <cp:revision>2</cp:revision>
  <cp:lastPrinted>2003-02-11T20:35:00Z</cp:lastPrinted>
  <dcterms:created xsi:type="dcterms:W3CDTF">2018-10-19T19:34:00Z</dcterms:created>
  <dcterms:modified xsi:type="dcterms:W3CDTF">2018-10-19T19:34:00Z</dcterms:modified>
</cp:coreProperties>
</file>